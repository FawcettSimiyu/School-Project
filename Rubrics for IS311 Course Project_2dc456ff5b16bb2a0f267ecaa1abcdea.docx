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2CDC" w14:textId="3851E45F" w:rsidR="00021142" w:rsidRDefault="00021142" w:rsidP="00DA3FFE">
      <w:pPr>
        <w:pStyle w:val="Title"/>
        <w:jc w:val="center"/>
        <w:rPr>
          <w:rFonts w:asciiTheme="minorHAnsi" w:hAnsiTheme="minorHAnsi" w:cstheme="minorHAnsi"/>
          <w:sz w:val="34"/>
          <w:szCs w:val="34"/>
        </w:rPr>
      </w:pPr>
      <w:r w:rsidRPr="009334F8">
        <w:rPr>
          <w:rFonts w:asciiTheme="minorHAnsi" w:hAnsiTheme="minorHAnsi" w:cstheme="minorHAnsi"/>
          <w:color w:val="000000" w:themeColor="text1"/>
          <w:sz w:val="34"/>
          <w:szCs w:val="34"/>
        </w:rPr>
        <w:t>Rubrics for IS311 Course Project</w:t>
      </w:r>
    </w:p>
    <w:p w14:paraId="5528081F" w14:textId="0EBAD91E" w:rsidR="00DA3FFE" w:rsidRPr="00021142" w:rsidRDefault="00DA3FFE" w:rsidP="00DA3FFE">
      <w:pPr>
        <w:tabs>
          <w:tab w:val="num" w:pos="72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 xml:space="preserve">The IS 311 students as a part of their coursework requirement must complete a project i.e. “Website Designing” based on the knowledge they have gained the course.  It </w:t>
      </w:r>
      <w:r w:rsidRPr="00021142">
        <w:rPr>
          <w:rFonts w:cstheme="minorHAnsi"/>
          <w:sz w:val="24"/>
          <w:szCs w:val="24"/>
        </w:rPr>
        <w:t>includes</w:t>
      </w:r>
      <w:r>
        <w:rPr>
          <w:rFonts w:cstheme="minorHAnsi"/>
          <w:sz w:val="24"/>
          <w:szCs w:val="24"/>
        </w:rPr>
        <w:t>:</w:t>
      </w:r>
    </w:p>
    <w:p w14:paraId="7BCC6D2B" w14:textId="77777777" w:rsidR="00DA3FFE" w:rsidRPr="00021142" w:rsidRDefault="00DA3FFE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>HTML5</w:t>
      </w:r>
    </w:p>
    <w:p w14:paraId="6C84F7A4" w14:textId="77777777" w:rsidR="00DA3FFE" w:rsidRPr="00021142" w:rsidRDefault="00DA3FFE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>CSS</w:t>
      </w:r>
    </w:p>
    <w:p w14:paraId="441D3382" w14:textId="77777777" w:rsidR="00DA3FFE" w:rsidRPr="00021142" w:rsidRDefault="00DA3FFE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>BOOTSTRAP</w:t>
      </w:r>
    </w:p>
    <w:p w14:paraId="2F4DCF7B" w14:textId="77777777" w:rsidR="00DA3FFE" w:rsidRPr="00021142" w:rsidRDefault="00DA3FFE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>JAVASRCIPT</w:t>
      </w:r>
    </w:p>
    <w:p w14:paraId="571D5F93" w14:textId="6ACCFB87" w:rsidR="00DA3FFE" w:rsidRPr="00021142" w:rsidRDefault="000026FC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JS</w:t>
      </w:r>
    </w:p>
    <w:p w14:paraId="1CE86598" w14:textId="77777777" w:rsidR="00DA3FFE" w:rsidRPr="00021142" w:rsidRDefault="00DA3FFE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>MYSQL</w:t>
      </w:r>
    </w:p>
    <w:p w14:paraId="5B827996" w14:textId="6D305193" w:rsidR="00DA3FFE" w:rsidRPr="00DA3FFE" w:rsidRDefault="00DA3FFE" w:rsidP="00DA3FFE">
      <w:pPr>
        <w:numPr>
          <w:ilvl w:val="1"/>
          <w:numId w:val="1"/>
        </w:numPr>
        <w:tabs>
          <w:tab w:val="clear" w:pos="1080"/>
          <w:tab w:val="num" w:pos="1620"/>
        </w:tabs>
        <w:spacing w:after="0" w:line="360" w:lineRule="auto"/>
        <w:rPr>
          <w:rFonts w:cstheme="minorHAnsi"/>
          <w:sz w:val="24"/>
          <w:szCs w:val="24"/>
        </w:rPr>
      </w:pPr>
      <w:r w:rsidRPr="00021142">
        <w:rPr>
          <w:rFonts w:cstheme="minorHAnsi"/>
          <w:sz w:val="24"/>
          <w:szCs w:val="24"/>
        </w:rPr>
        <w:t>Teamwork</w:t>
      </w:r>
    </w:p>
    <w:p w14:paraId="28723BF5" w14:textId="01C1B6D1" w:rsidR="00DA3FFE" w:rsidRPr="00021142" w:rsidRDefault="00DA3FFE" w:rsidP="000043BB">
      <w:pPr>
        <w:ind w:left="90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021142">
        <w:rPr>
          <w:rFonts w:eastAsia="Times New Roman" w:cstheme="minorHAnsi"/>
          <w:color w:val="000000"/>
          <w:sz w:val="24"/>
          <w:szCs w:val="24"/>
          <w:lang w:val="en-GB" w:eastAsia="en-GB"/>
        </w:rPr>
        <w:t>Projects also introduce students the concept of teamwork, which is accessed on the following factors:</w:t>
      </w:r>
      <w:r w:rsidR="000043BB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 w:rsidRPr="00021142">
        <w:rPr>
          <w:rFonts w:eastAsia="Times New Roman" w:cstheme="minorHAnsi"/>
          <w:color w:val="000000"/>
          <w:sz w:val="24"/>
          <w:szCs w:val="24"/>
          <w:lang w:val="en-GB" w:eastAsia="en-GB"/>
        </w:rPr>
        <w:t>Time coordination; building on each other its strengths and compensating for weaknesses; reconciling different working styles, preferences, and levels of motivation, on-time submission etc.</w:t>
      </w:r>
    </w:p>
    <w:p w14:paraId="31604446" w14:textId="4172FEB8" w:rsidR="00DA3FFE" w:rsidRDefault="00DA3FFE" w:rsidP="00DA3FFE">
      <w:pPr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021142">
        <w:rPr>
          <w:rFonts w:eastAsia="Times New Roman" w:cstheme="minorHAnsi"/>
          <w:color w:val="000000"/>
          <w:sz w:val="24"/>
          <w:szCs w:val="24"/>
          <w:lang w:val="en-GB" w:eastAsia="en-GB"/>
        </w:rPr>
        <w:t>The project work has been divided in 5 phases as follows:</w:t>
      </w:r>
    </w:p>
    <w:tbl>
      <w:tblPr>
        <w:tblW w:w="894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5"/>
        <w:gridCol w:w="7315"/>
      </w:tblGrid>
      <w:tr w:rsidR="00387ECD" w:rsidRPr="00021142" w14:paraId="128C8D93" w14:textId="77777777" w:rsidTr="00574E8F">
        <w:trPr>
          <w:cantSplit/>
          <w:trHeight w:val="451"/>
          <w:tblHeader/>
        </w:trPr>
        <w:tc>
          <w:tcPr>
            <w:tcW w:w="1625" w:type="dxa"/>
            <w:shd w:val="clear" w:color="auto" w:fill="C0C0C0"/>
            <w:vAlign w:val="center"/>
          </w:tcPr>
          <w:p w14:paraId="1922289A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Cs/>
                <w:sz w:val="24"/>
                <w:szCs w:val="24"/>
              </w:rPr>
              <w:t>#</w:t>
            </w:r>
          </w:p>
        </w:tc>
        <w:tc>
          <w:tcPr>
            <w:tcW w:w="7315" w:type="dxa"/>
            <w:shd w:val="clear" w:color="auto" w:fill="C0C0C0"/>
            <w:vAlign w:val="center"/>
          </w:tcPr>
          <w:p w14:paraId="4E7C5318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/>
                <w:bCs/>
                <w:sz w:val="24"/>
                <w:szCs w:val="24"/>
              </w:rPr>
              <w:t>Project Phases</w:t>
            </w:r>
          </w:p>
        </w:tc>
      </w:tr>
      <w:tr w:rsidR="00387ECD" w:rsidRPr="00021142" w14:paraId="400ED2F3" w14:textId="77777777" w:rsidTr="00574E8F">
        <w:trPr>
          <w:trHeight w:val="633"/>
        </w:trPr>
        <w:tc>
          <w:tcPr>
            <w:tcW w:w="1625" w:type="dxa"/>
            <w:vAlign w:val="center"/>
          </w:tcPr>
          <w:p w14:paraId="351FE950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/>
                <w:bCs/>
                <w:sz w:val="24"/>
                <w:szCs w:val="24"/>
              </w:rPr>
              <w:t>Phase 1.</w:t>
            </w:r>
          </w:p>
        </w:tc>
        <w:tc>
          <w:tcPr>
            <w:tcW w:w="7315" w:type="dxa"/>
            <w:vAlign w:val="center"/>
          </w:tcPr>
          <w:p w14:paraId="244682A6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Describing the website to be developed with a full wireframe</w:t>
            </w:r>
          </w:p>
        </w:tc>
      </w:tr>
      <w:tr w:rsidR="00387ECD" w:rsidRPr="00021142" w14:paraId="06A51E80" w14:textId="77777777" w:rsidTr="00574E8F">
        <w:trPr>
          <w:trHeight w:val="518"/>
        </w:trPr>
        <w:tc>
          <w:tcPr>
            <w:tcW w:w="1625" w:type="dxa"/>
            <w:vAlign w:val="center"/>
          </w:tcPr>
          <w:p w14:paraId="13BF9A68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/>
                <w:bCs/>
                <w:sz w:val="24"/>
                <w:szCs w:val="24"/>
              </w:rPr>
              <w:t>Phase 2.</w:t>
            </w:r>
          </w:p>
        </w:tc>
        <w:tc>
          <w:tcPr>
            <w:tcW w:w="7315" w:type="dxa"/>
            <w:vAlign w:val="center"/>
          </w:tcPr>
          <w:p w14:paraId="3893515D" w14:textId="500D428B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Designing the actual website</w:t>
            </w:r>
          </w:p>
        </w:tc>
      </w:tr>
      <w:tr w:rsidR="00387ECD" w:rsidRPr="00021142" w14:paraId="69F76B6F" w14:textId="77777777" w:rsidTr="00574E8F">
        <w:trPr>
          <w:trHeight w:val="468"/>
        </w:trPr>
        <w:tc>
          <w:tcPr>
            <w:tcW w:w="1625" w:type="dxa"/>
            <w:vAlign w:val="center"/>
          </w:tcPr>
          <w:p w14:paraId="078FD372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7315" w:type="dxa"/>
            <w:vAlign w:val="center"/>
          </w:tcPr>
          <w:p w14:paraId="33AF5FB5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Creating Tables using MySQL</w:t>
            </w:r>
          </w:p>
        </w:tc>
      </w:tr>
      <w:tr w:rsidR="00387ECD" w:rsidRPr="00021142" w14:paraId="1F5DAC23" w14:textId="77777777" w:rsidTr="00574E8F">
        <w:trPr>
          <w:trHeight w:val="493"/>
        </w:trPr>
        <w:tc>
          <w:tcPr>
            <w:tcW w:w="1625" w:type="dxa"/>
            <w:vAlign w:val="center"/>
          </w:tcPr>
          <w:p w14:paraId="53E16281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/>
                <w:bCs/>
                <w:sz w:val="24"/>
                <w:szCs w:val="24"/>
              </w:rPr>
              <w:t>Phase 4</w:t>
            </w:r>
          </w:p>
        </w:tc>
        <w:tc>
          <w:tcPr>
            <w:tcW w:w="7315" w:type="dxa"/>
            <w:vAlign w:val="center"/>
          </w:tcPr>
          <w:p w14:paraId="088CDF42" w14:textId="17B1FFC3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Using </w:t>
            </w:r>
            <w:r w:rsidR="005F6BAB">
              <w:rPr>
                <w:rFonts w:cstheme="minorHAnsi"/>
                <w:sz w:val="24"/>
                <w:szCs w:val="24"/>
              </w:rPr>
              <w:t>Node JS</w:t>
            </w:r>
            <w:r w:rsidRPr="00021142">
              <w:rPr>
                <w:rFonts w:cstheme="minorHAnsi"/>
                <w:sz w:val="24"/>
                <w:szCs w:val="24"/>
              </w:rPr>
              <w:t xml:space="preserve"> to manipulate the database</w:t>
            </w:r>
          </w:p>
        </w:tc>
      </w:tr>
      <w:tr w:rsidR="00387ECD" w:rsidRPr="00021142" w14:paraId="5BA1CFB8" w14:textId="77777777" w:rsidTr="00574E8F">
        <w:trPr>
          <w:trHeight w:val="577"/>
        </w:trPr>
        <w:tc>
          <w:tcPr>
            <w:tcW w:w="1625" w:type="dxa"/>
            <w:vAlign w:val="center"/>
          </w:tcPr>
          <w:p w14:paraId="67A1874A" w14:textId="77777777" w:rsidR="00387ECD" w:rsidRPr="00021142" w:rsidRDefault="00387ECD" w:rsidP="00574E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1142">
              <w:rPr>
                <w:rFonts w:eastAsia="Times New Roman" w:cstheme="minorHAnsi"/>
                <w:b/>
                <w:bCs/>
                <w:sz w:val="24"/>
                <w:szCs w:val="24"/>
              </w:rPr>
              <w:t>Phase 5</w:t>
            </w:r>
          </w:p>
        </w:tc>
        <w:tc>
          <w:tcPr>
            <w:tcW w:w="7315" w:type="dxa"/>
            <w:vAlign w:val="center"/>
          </w:tcPr>
          <w:p w14:paraId="3AD01426" w14:textId="22ADA14D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Full functionality of the website</w:t>
            </w:r>
          </w:p>
        </w:tc>
      </w:tr>
    </w:tbl>
    <w:p w14:paraId="3DAB4BFF" w14:textId="77777777" w:rsidR="00387ECD" w:rsidRPr="00387ECD" w:rsidRDefault="00387ECD" w:rsidP="00DA3FFE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75B263C" w14:textId="77777777" w:rsidR="005F6BAB" w:rsidRDefault="005F6BA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br w:type="page"/>
      </w:r>
    </w:p>
    <w:p w14:paraId="67B50F51" w14:textId="7A11C90E" w:rsidR="00387ECD" w:rsidRDefault="00387ECD" w:rsidP="00DA3FFE">
      <w:pPr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lastRenderedPageBreak/>
        <w:t>Marking Rubrics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977"/>
        <w:gridCol w:w="1633"/>
        <w:gridCol w:w="1633"/>
        <w:gridCol w:w="1787"/>
      </w:tblGrid>
      <w:tr w:rsidR="00387ECD" w:rsidRPr="00021142" w14:paraId="06738DD3" w14:textId="77777777" w:rsidTr="00574E8F">
        <w:trPr>
          <w:trHeight w:val="135"/>
        </w:trPr>
        <w:tc>
          <w:tcPr>
            <w:tcW w:w="1885" w:type="dxa"/>
          </w:tcPr>
          <w:p w14:paraId="63169BD8" w14:textId="77777777" w:rsidR="00387ECD" w:rsidRPr="00021142" w:rsidRDefault="00387ECD" w:rsidP="00574E8F">
            <w:pPr>
              <w:jc w:val="right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Level</w:t>
            </w:r>
          </w:p>
        </w:tc>
        <w:tc>
          <w:tcPr>
            <w:tcW w:w="1977" w:type="dxa"/>
            <w:vMerge w:val="restart"/>
          </w:tcPr>
          <w:p w14:paraId="75659B16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Novice </w:t>
            </w:r>
          </w:p>
          <w:p w14:paraId="55FB913A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(Below Expectation)</w:t>
            </w:r>
          </w:p>
          <w:p w14:paraId="2EFF5030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33" w:type="dxa"/>
            <w:vMerge w:val="restart"/>
          </w:tcPr>
          <w:p w14:paraId="13B40D6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Developing</w:t>
            </w:r>
          </w:p>
          <w:p w14:paraId="7D737C63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(Developing Expectation)</w:t>
            </w:r>
          </w:p>
          <w:p w14:paraId="5B604679" w14:textId="2ADC963E" w:rsidR="00387ECD" w:rsidRPr="00021142" w:rsidRDefault="00387ECD" w:rsidP="00DF2E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3" w:type="dxa"/>
            <w:vMerge w:val="restart"/>
          </w:tcPr>
          <w:p w14:paraId="177C8167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Acceptable </w:t>
            </w:r>
          </w:p>
          <w:p w14:paraId="1E7D000C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(Acceptable Expectation)</w:t>
            </w:r>
          </w:p>
          <w:p w14:paraId="3C77859B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7" w:type="dxa"/>
            <w:vMerge w:val="restart"/>
          </w:tcPr>
          <w:p w14:paraId="504D5C75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Exemplary</w:t>
            </w:r>
          </w:p>
          <w:p w14:paraId="42E0C37A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(Accomplished Expectation)</w:t>
            </w:r>
          </w:p>
          <w:p w14:paraId="43B80A65" w14:textId="77777777" w:rsidR="00387ECD" w:rsidRPr="00DF2E6A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2E6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387ECD" w:rsidRPr="00021142" w14:paraId="4380A128" w14:textId="77777777" w:rsidTr="00574E8F">
        <w:trPr>
          <w:trHeight w:val="135"/>
        </w:trPr>
        <w:tc>
          <w:tcPr>
            <w:tcW w:w="1885" w:type="dxa"/>
          </w:tcPr>
          <w:p w14:paraId="1A1495EC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Criteria (Levels)</w:t>
            </w:r>
          </w:p>
        </w:tc>
        <w:tc>
          <w:tcPr>
            <w:tcW w:w="1977" w:type="dxa"/>
            <w:vMerge/>
          </w:tcPr>
          <w:p w14:paraId="22C8300A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74E7B709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7865D871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762D50C6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7ECD" w:rsidRPr="00021142" w14:paraId="0D9A8DE8" w14:textId="77777777" w:rsidTr="00574E8F">
        <w:tc>
          <w:tcPr>
            <w:tcW w:w="1885" w:type="dxa"/>
          </w:tcPr>
          <w:p w14:paraId="38B364A8" w14:textId="77777777" w:rsidR="00387ECD" w:rsidRPr="00021142" w:rsidRDefault="00387ECD" w:rsidP="00574E8F">
            <w:pPr>
              <w:rPr>
                <w:rFonts w:cstheme="minorHAnsi"/>
                <w:b/>
                <w:sz w:val="24"/>
                <w:szCs w:val="24"/>
              </w:rPr>
            </w:pPr>
            <w:r w:rsidRPr="00021142">
              <w:rPr>
                <w:rFonts w:cstheme="minorHAnsi"/>
                <w:b/>
                <w:sz w:val="24"/>
                <w:szCs w:val="24"/>
              </w:rPr>
              <w:t xml:space="preserve">Phase 1: </w:t>
            </w:r>
          </w:p>
          <w:p w14:paraId="552954CD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7" w:type="dxa"/>
          </w:tcPr>
          <w:p w14:paraId="2DA71929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Not able to write a good description and creating a wireframe </w:t>
            </w:r>
          </w:p>
        </w:tc>
        <w:tc>
          <w:tcPr>
            <w:tcW w:w="1633" w:type="dxa"/>
          </w:tcPr>
          <w:p w14:paraId="7E7D07D1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Incomplete description and very poor wire frame </w:t>
            </w:r>
          </w:p>
        </w:tc>
        <w:tc>
          <w:tcPr>
            <w:tcW w:w="1633" w:type="dxa"/>
          </w:tcPr>
          <w:p w14:paraId="1DA1D989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Complete description but not complete wire frame </w:t>
            </w:r>
          </w:p>
        </w:tc>
        <w:tc>
          <w:tcPr>
            <w:tcW w:w="1787" w:type="dxa"/>
          </w:tcPr>
          <w:p w14:paraId="652312F1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Complete description and proper use and clear wire framing</w:t>
            </w:r>
          </w:p>
        </w:tc>
      </w:tr>
      <w:tr w:rsidR="00DF2E6A" w:rsidRPr="00021142" w14:paraId="5E24FDAE" w14:textId="77777777" w:rsidTr="00574E8F">
        <w:trPr>
          <w:trHeight w:val="135"/>
        </w:trPr>
        <w:tc>
          <w:tcPr>
            <w:tcW w:w="1885" w:type="dxa"/>
          </w:tcPr>
          <w:p w14:paraId="1E843E6D" w14:textId="77777777" w:rsidR="00DF2E6A" w:rsidRPr="00021142" w:rsidRDefault="00DF2E6A" w:rsidP="00574E8F">
            <w:pPr>
              <w:jc w:val="right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Level</w:t>
            </w:r>
          </w:p>
        </w:tc>
        <w:tc>
          <w:tcPr>
            <w:tcW w:w="1977" w:type="dxa"/>
            <w:vMerge w:val="restart"/>
          </w:tcPr>
          <w:p w14:paraId="525B8BDA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Novice </w:t>
            </w:r>
          </w:p>
          <w:p w14:paraId="1D110323" w14:textId="77777777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(Below Expectation)</w:t>
            </w:r>
          </w:p>
          <w:p w14:paraId="30B2207F" w14:textId="77777777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33" w:type="dxa"/>
            <w:vMerge w:val="restart"/>
          </w:tcPr>
          <w:p w14:paraId="3C956641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Developing</w:t>
            </w:r>
          </w:p>
          <w:p w14:paraId="4A809558" w14:textId="77777777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(Developing Expectation)</w:t>
            </w:r>
          </w:p>
          <w:p w14:paraId="41EE209E" w14:textId="3D20B32B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33" w:type="dxa"/>
            <w:vMerge w:val="restart"/>
          </w:tcPr>
          <w:p w14:paraId="67662A75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Acceptable </w:t>
            </w:r>
          </w:p>
          <w:p w14:paraId="5577BB45" w14:textId="77777777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(Acceptable Expectation)</w:t>
            </w:r>
          </w:p>
          <w:p w14:paraId="6D582E10" w14:textId="7D3BD45D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7" w:type="dxa"/>
            <w:vMerge w:val="restart"/>
          </w:tcPr>
          <w:p w14:paraId="6AEC2082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Exemplary</w:t>
            </w:r>
          </w:p>
          <w:p w14:paraId="7FA80F70" w14:textId="77777777" w:rsidR="00DF2E6A" w:rsidRPr="00021142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(Accomplished Expectation)</w:t>
            </w:r>
          </w:p>
          <w:p w14:paraId="6D653166" w14:textId="1FD33892" w:rsidR="00DF2E6A" w:rsidRPr="00DF2E6A" w:rsidRDefault="00DF2E6A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2E6A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DF2E6A" w:rsidRPr="00021142" w14:paraId="3DA1E4F0" w14:textId="77777777" w:rsidTr="00574E8F">
        <w:trPr>
          <w:trHeight w:val="135"/>
        </w:trPr>
        <w:tc>
          <w:tcPr>
            <w:tcW w:w="1885" w:type="dxa"/>
          </w:tcPr>
          <w:p w14:paraId="4C24DE24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Criteria (Levels)</w:t>
            </w:r>
          </w:p>
        </w:tc>
        <w:tc>
          <w:tcPr>
            <w:tcW w:w="1977" w:type="dxa"/>
            <w:vMerge/>
          </w:tcPr>
          <w:p w14:paraId="3D6AF46E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4B2FE246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070867C2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68812629" w14:textId="77777777" w:rsidR="00DF2E6A" w:rsidRPr="00021142" w:rsidRDefault="00DF2E6A" w:rsidP="00574E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7ECD" w:rsidRPr="00021142" w14:paraId="3FFABD1A" w14:textId="77777777" w:rsidTr="00574E8F">
        <w:tc>
          <w:tcPr>
            <w:tcW w:w="1885" w:type="dxa"/>
          </w:tcPr>
          <w:p w14:paraId="7D42B566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b/>
                <w:sz w:val="24"/>
                <w:szCs w:val="24"/>
              </w:rPr>
              <w:t xml:space="preserve">Phase 2: </w:t>
            </w:r>
          </w:p>
        </w:tc>
        <w:tc>
          <w:tcPr>
            <w:tcW w:w="1977" w:type="dxa"/>
          </w:tcPr>
          <w:p w14:paraId="03360C22" w14:textId="3F18FDBB" w:rsidR="00387ECD" w:rsidRPr="00021142" w:rsidRDefault="005F6BAB" w:rsidP="00574E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design of the website</w:t>
            </w:r>
          </w:p>
        </w:tc>
        <w:tc>
          <w:tcPr>
            <w:tcW w:w="1633" w:type="dxa"/>
          </w:tcPr>
          <w:p w14:paraId="4B7C346A" w14:textId="310E7A16" w:rsidR="00387ECD" w:rsidRPr="00021142" w:rsidRDefault="005F6BAB" w:rsidP="00574E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Incomplete web design and not all requirements are implemented</w:t>
            </w:r>
          </w:p>
        </w:tc>
        <w:tc>
          <w:tcPr>
            <w:tcW w:w="1633" w:type="dxa"/>
          </w:tcPr>
          <w:p w14:paraId="76F3ABF6" w14:textId="70022777" w:rsidR="00387ECD" w:rsidRPr="00021142" w:rsidRDefault="005F6BAB" w:rsidP="00574E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web design with all the required features, but with a very poor visual design</w:t>
            </w:r>
          </w:p>
        </w:tc>
        <w:tc>
          <w:tcPr>
            <w:tcW w:w="1787" w:type="dxa"/>
          </w:tcPr>
          <w:p w14:paraId="7D18EAF5" w14:textId="12C9B491" w:rsidR="00387ECD" w:rsidRPr="00021142" w:rsidRDefault="005F6BAB" w:rsidP="00574E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Complete web design with all the required features </w:t>
            </w:r>
            <w:r>
              <w:rPr>
                <w:rFonts w:cstheme="minorHAnsi"/>
                <w:sz w:val="24"/>
                <w:szCs w:val="24"/>
              </w:rPr>
              <w:t xml:space="preserve">and </w:t>
            </w:r>
            <w:r>
              <w:rPr>
                <w:rFonts w:cstheme="minorHAnsi"/>
                <w:sz w:val="24"/>
                <w:szCs w:val="24"/>
              </w:rPr>
              <w:t xml:space="preserve">a very </w:t>
            </w:r>
            <w:r>
              <w:rPr>
                <w:rFonts w:cstheme="minorHAnsi"/>
                <w:sz w:val="24"/>
                <w:szCs w:val="24"/>
              </w:rPr>
              <w:t xml:space="preserve">good </w:t>
            </w:r>
            <w:r>
              <w:rPr>
                <w:rFonts w:cstheme="minorHAnsi"/>
                <w:sz w:val="24"/>
                <w:szCs w:val="24"/>
              </w:rPr>
              <w:t>visual desig</w:t>
            </w:r>
            <w:r>
              <w:rPr>
                <w:rFonts w:cstheme="minorHAnsi"/>
                <w:sz w:val="24"/>
                <w:szCs w:val="24"/>
              </w:rPr>
              <w:t>n</w:t>
            </w:r>
          </w:p>
        </w:tc>
      </w:tr>
    </w:tbl>
    <w:p w14:paraId="70C353E0" w14:textId="77777777" w:rsidR="006F7C07" w:rsidRDefault="006F7C07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977"/>
        <w:gridCol w:w="1633"/>
        <w:gridCol w:w="1633"/>
        <w:gridCol w:w="1787"/>
      </w:tblGrid>
      <w:tr w:rsidR="006F7C07" w:rsidRPr="00021142" w14:paraId="204DAF13" w14:textId="77777777" w:rsidTr="00574E8F">
        <w:trPr>
          <w:trHeight w:val="135"/>
        </w:trPr>
        <w:tc>
          <w:tcPr>
            <w:tcW w:w="1885" w:type="dxa"/>
          </w:tcPr>
          <w:p w14:paraId="0A8D0F5D" w14:textId="0E9B2411" w:rsidR="006F7C07" w:rsidRPr="00021142" w:rsidRDefault="006F7C07" w:rsidP="00574E8F">
            <w:pPr>
              <w:jc w:val="right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1977" w:type="dxa"/>
            <w:vMerge w:val="restart"/>
          </w:tcPr>
          <w:p w14:paraId="60931237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Novice </w:t>
            </w:r>
          </w:p>
          <w:p w14:paraId="052EA100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(Below Expectation)</w:t>
            </w:r>
          </w:p>
          <w:p w14:paraId="68E32862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33" w:type="dxa"/>
            <w:vMerge w:val="restart"/>
          </w:tcPr>
          <w:p w14:paraId="6D9117F5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Developing</w:t>
            </w:r>
          </w:p>
          <w:p w14:paraId="72510278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(Developing Expectation)</w:t>
            </w:r>
          </w:p>
          <w:p w14:paraId="28D8A829" w14:textId="6482DB41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3" w:type="dxa"/>
            <w:vMerge w:val="restart"/>
          </w:tcPr>
          <w:p w14:paraId="1AB7FC65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Acceptable </w:t>
            </w:r>
          </w:p>
          <w:p w14:paraId="1F5A7DD1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(Acceptable Expectation)</w:t>
            </w:r>
          </w:p>
          <w:p w14:paraId="6D998D92" w14:textId="38FCBB09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7" w:type="dxa"/>
            <w:vMerge w:val="restart"/>
          </w:tcPr>
          <w:p w14:paraId="36D9014B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Exemplary</w:t>
            </w:r>
          </w:p>
          <w:p w14:paraId="3E135969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(Accomplished Expectation)</w:t>
            </w:r>
          </w:p>
          <w:p w14:paraId="0759EFB5" w14:textId="0B5FC3BF" w:rsidR="006F7C07" w:rsidRPr="00DF2E6A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6F7C07" w:rsidRPr="00021142" w14:paraId="06B2A61C" w14:textId="77777777" w:rsidTr="00574E8F">
        <w:trPr>
          <w:trHeight w:val="135"/>
        </w:trPr>
        <w:tc>
          <w:tcPr>
            <w:tcW w:w="1885" w:type="dxa"/>
          </w:tcPr>
          <w:p w14:paraId="5F4227D8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Criteria (Levels)</w:t>
            </w:r>
          </w:p>
        </w:tc>
        <w:tc>
          <w:tcPr>
            <w:tcW w:w="1977" w:type="dxa"/>
            <w:vMerge/>
          </w:tcPr>
          <w:p w14:paraId="07FF6F4D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6D5D8AAD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389E0768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218F04AA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7ECD" w:rsidRPr="00021142" w14:paraId="27298B28" w14:textId="77777777" w:rsidTr="00574E8F">
        <w:trPr>
          <w:trHeight w:val="3410"/>
        </w:trPr>
        <w:tc>
          <w:tcPr>
            <w:tcW w:w="1885" w:type="dxa"/>
          </w:tcPr>
          <w:p w14:paraId="11357147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b/>
                <w:sz w:val="24"/>
                <w:szCs w:val="24"/>
              </w:rPr>
              <w:t xml:space="preserve">Phase 3:  </w:t>
            </w:r>
          </w:p>
        </w:tc>
        <w:tc>
          <w:tcPr>
            <w:tcW w:w="1977" w:type="dxa"/>
          </w:tcPr>
          <w:p w14:paraId="4A477AAC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Does not know all the notations used in of a relational modeling.</w:t>
            </w:r>
          </w:p>
          <w:p w14:paraId="3339F612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51A1E55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Not able to identify parent and child relations.</w:t>
            </w:r>
          </w:p>
          <w:p w14:paraId="4AE8C593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5EF0795C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Not able to identify attributes in each relation.</w:t>
            </w:r>
          </w:p>
          <w:p w14:paraId="4A6C99E9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4359512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Not able to identify and link the primary and the foreign keys in the required relations.</w:t>
            </w:r>
          </w:p>
          <w:p w14:paraId="548BAA13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0D08715F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Not able to use algorithms to find the primary key of a relation.</w:t>
            </w:r>
          </w:p>
          <w:p w14:paraId="17F21485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3D09DEF9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Not able to use algorithms to find minimal cover.</w:t>
            </w:r>
          </w:p>
          <w:p w14:paraId="3EBBDA30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47AE3436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</w:tcPr>
          <w:p w14:paraId="0115CE1E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lastRenderedPageBreak/>
              <w:t>Knows all the notations used in of a relational modeling.</w:t>
            </w:r>
          </w:p>
          <w:p w14:paraId="3C9107DA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22E6FD75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Not able to identify parent and child relations.</w:t>
            </w:r>
          </w:p>
          <w:p w14:paraId="1296267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254F0045" w14:textId="641A93AF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Able to identify the attributes in each relation with </w:t>
            </w:r>
            <w:r w:rsidR="000D3FC8" w:rsidRPr="00021142">
              <w:rPr>
                <w:rFonts w:cstheme="minorHAnsi"/>
                <w:sz w:val="24"/>
                <w:szCs w:val="24"/>
              </w:rPr>
              <w:t>many error</w:t>
            </w:r>
            <w:r w:rsidR="000D3FC8">
              <w:rPr>
                <w:rFonts w:cstheme="minorHAnsi"/>
                <w:sz w:val="24"/>
                <w:szCs w:val="24"/>
              </w:rPr>
              <w:t>s</w:t>
            </w:r>
            <w:r w:rsidRPr="00021142">
              <w:rPr>
                <w:rFonts w:cstheme="minorHAnsi"/>
                <w:sz w:val="24"/>
                <w:szCs w:val="24"/>
              </w:rPr>
              <w:t>.</w:t>
            </w:r>
          </w:p>
          <w:p w14:paraId="62CA2AC2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00D75090" w14:textId="2F02A6F1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identify and link the primary and the foreign keys in the required relations with many errors.</w:t>
            </w:r>
          </w:p>
          <w:p w14:paraId="5F3A4FFE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5B1BBF81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</w:tcPr>
          <w:p w14:paraId="528EA34F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lastRenderedPageBreak/>
              <w:t>Knows all the notations used in of a relational modeling.</w:t>
            </w:r>
          </w:p>
          <w:p w14:paraId="451BF9AC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5D460B82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identify all the parent and child relations as well as their attributes with a few errors.</w:t>
            </w:r>
          </w:p>
          <w:p w14:paraId="633453C4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697E625D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identify and link the primary and the foreign keys in the required relations with a few errors.</w:t>
            </w:r>
          </w:p>
          <w:p w14:paraId="309073A9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30B1E71F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Able to use algorithms to </w:t>
            </w:r>
            <w:r w:rsidRPr="00021142">
              <w:rPr>
                <w:rFonts w:cstheme="minorHAnsi"/>
                <w:sz w:val="24"/>
                <w:szCs w:val="24"/>
              </w:rPr>
              <w:lastRenderedPageBreak/>
              <w:t>find the primary key of a relation with a few errors.</w:t>
            </w:r>
          </w:p>
          <w:p w14:paraId="33FC6A1A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757F391D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</w:tcPr>
          <w:p w14:paraId="2CBF0D4A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lastRenderedPageBreak/>
              <w:t>Knows all the notations used in of a relational modeling.</w:t>
            </w:r>
          </w:p>
          <w:p w14:paraId="386D9E2F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605A43C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identify all the parent and child relations as well as their attributes.</w:t>
            </w:r>
          </w:p>
          <w:p w14:paraId="01E7B0F8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  <w:p w14:paraId="307CD4FD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identify and link the primary and the foreign keys in the required relations.</w:t>
            </w:r>
          </w:p>
          <w:p w14:paraId="4003BEE9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use algorithms to find the primary key of a relation.</w:t>
            </w:r>
          </w:p>
          <w:p w14:paraId="6ABFC8AF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Able to use algorithms to find minimal cover.</w:t>
            </w:r>
          </w:p>
          <w:p w14:paraId="5A82CBD2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  <w:p w14:paraId="66D226DB" w14:textId="77777777" w:rsidR="00387ECD" w:rsidRPr="00021142" w:rsidRDefault="00387ECD" w:rsidP="00574E8F">
            <w:pPr>
              <w:ind w:left="39"/>
              <w:rPr>
                <w:rFonts w:cstheme="minorHAnsi"/>
                <w:sz w:val="24"/>
                <w:szCs w:val="24"/>
              </w:rPr>
            </w:pPr>
          </w:p>
        </w:tc>
      </w:tr>
      <w:tr w:rsidR="006F7C07" w:rsidRPr="00021142" w14:paraId="465F814C" w14:textId="77777777" w:rsidTr="00574E8F">
        <w:trPr>
          <w:trHeight w:val="135"/>
        </w:trPr>
        <w:tc>
          <w:tcPr>
            <w:tcW w:w="1885" w:type="dxa"/>
          </w:tcPr>
          <w:p w14:paraId="0B2246AD" w14:textId="77777777" w:rsidR="006F7C07" w:rsidRPr="00021142" w:rsidRDefault="006F7C07" w:rsidP="00574E8F">
            <w:pPr>
              <w:jc w:val="right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Level</w:t>
            </w:r>
          </w:p>
        </w:tc>
        <w:tc>
          <w:tcPr>
            <w:tcW w:w="1977" w:type="dxa"/>
            <w:vMerge w:val="restart"/>
          </w:tcPr>
          <w:p w14:paraId="3CFE0A34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Novice </w:t>
            </w:r>
          </w:p>
          <w:p w14:paraId="78DA3EEF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(Below Expectation)</w:t>
            </w:r>
          </w:p>
          <w:p w14:paraId="67AD530E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33" w:type="dxa"/>
            <w:vMerge w:val="restart"/>
          </w:tcPr>
          <w:p w14:paraId="7F582037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Developing</w:t>
            </w:r>
          </w:p>
          <w:p w14:paraId="72D8DFE7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(Developing Expectation)</w:t>
            </w:r>
          </w:p>
          <w:p w14:paraId="05129FED" w14:textId="0CEE8948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3" w:type="dxa"/>
            <w:vMerge w:val="restart"/>
          </w:tcPr>
          <w:p w14:paraId="368DF614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Acceptable </w:t>
            </w:r>
          </w:p>
          <w:p w14:paraId="7F2632D5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(Acceptable Expectation)</w:t>
            </w:r>
          </w:p>
          <w:p w14:paraId="7778FFD9" w14:textId="1EB9D30D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7" w:type="dxa"/>
            <w:vMerge w:val="restart"/>
          </w:tcPr>
          <w:p w14:paraId="77FC2C61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Exemplary</w:t>
            </w:r>
          </w:p>
          <w:p w14:paraId="203F6B85" w14:textId="77777777" w:rsidR="006F7C07" w:rsidRPr="00021142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(Accomplished Expectation)</w:t>
            </w:r>
          </w:p>
          <w:p w14:paraId="3C0C7E8B" w14:textId="5DC90062" w:rsidR="006F7C07" w:rsidRPr="00DF2E6A" w:rsidRDefault="006F7C07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6F7C07" w:rsidRPr="00021142" w14:paraId="3F5F1F5E" w14:textId="77777777" w:rsidTr="00574E8F">
        <w:trPr>
          <w:trHeight w:val="135"/>
        </w:trPr>
        <w:tc>
          <w:tcPr>
            <w:tcW w:w="1885" w:type="dxa"/>
          </w:tcPr>
          <w:p w14:paraId="58F0228A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Criteria (Levels)</w:t>
            </w:r>
          </w:p>
        </w:tc>
        <w:tc>
          <w:tcPr>
            <w:tcW w:w="1977" w:type="dxa"/>
            <w:vMerge/>
          </w:tcPr>
          <w:p w14:paraId="0F69F17C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6E61E45B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3C826DBF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72B9076F" w14:textId="77777777" w:rsidR="006F7C07" w:rsidRPr="00021142" w:rsidRDefault="006F7C07" w:rsidP="00574E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7ECD" w:rsidRPr="00021142" w14:paraId="349AD98B" w14:textId="77777777" w:rsidTr="00574E8F">
        <w:tc>
          <w:tcPr>
            <w:tcW w:w="1885" w:type="dxa"/>
            <w:tcBorders>
              <w:bottom w:val="nil"/>
            </w:tcBorders>
          </w:tcPr>
          <w:p w14:paraId="7FCC5113" w14:textId="77777777" w:rsidR="00387ECD" w:rsidRPr="00021142" w:rsidRDefault="00387ECD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sz w:val="24"/>
                <w:szCs w:val="24"/>
              </w:rPr>
              <w:t>Phase 4:</w:t>
            </w:r>
            <w:r w:rsidRPr="00021142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  <w:tcBorders>
              <w:bottom w:val="nil"/>
            </w:tcBorders>
          </w:tcPr>
          <w:p w14:paraId="658C8ACC" w14:textId="7EA19817" w:rsidR="00387ECD" w:rsidRPr="00021142" w:rsidRDefault="00387ECD" w:rsidP="003E3915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Not able to use </w:t>
            </w:r>
            <w:r w:rsidR="000D3FC8">
              <w:rPr>
                <w:rFonts w:cstheme="minorHAnsi"/>
                <w:sz w:val="24"/>
                <w:szCs w:val="24"/>
              </w:rPr>
              <w:t>Node JS</w:t>
            </w:r>
            <w:r w:rsidRPr="00021142">
              <w:rPr>
                <w:rFonts w:cstheme="minorHAnsi"/>
                <w:sz w:val="24"/>
                <w:szCs w:val="24"/>
              </w:rPr>
              <w:t xml:space="preserve"> to manipulate the </w:t>
            </w:r>
            <w:r w:rsidR="00670AED" w:rsidRPr="00021142">
              <w:rPr>
                <w:rFonts w:cstheme="minorHAnsi"/>
                <w:sz w:val="24"/>
                <w:szCs w:val="24"/>
              </w:rPr>
              <w:t>site.</w:t>
            </w:r>
          </w:p>
          <w:p w14:paraId="5BB5972A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tcBorders>
              <w:bottom w:val="nil"/>
            </w:tcBorders>
          </w:tcPr>
          <w:p w14:paraId="6075050A" w14:textId="19B859FF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Able to create some </w:t>
            </w:r>
            <w:r w:rsidR="000D3FC8">
              <w:rPr>
                <w:rFonts w:cstheme="minorHAnsi"/>
                <w:sz w:val="24"/>
                <w:szCs w:val="24"/>
              </w:rPr>
              <w:t>Node JS</w:t>
            </w:r>
            <w:r w:rsidRPr="00021142">
              <w:rPr>
                <w:rFonts w:cstheme="minorHAnsi"/>
                <w:sz w:val="24"/>
                <w:szCs w:val="24"/>
              </w:rPr>
              <w:t xml:space="preserve"> </w:t>
            </w:r>
            <w:r w:rsidR="000D3FC8">
              <w:rPr>
                <w:rFonts w:cstheme="minorHAnsi"/>
                <w:sz w:val="24"/>
                <w:szCs w:val="24"/>
              </w:rPr>
              <w:t>code</w:t>
            </w:r>
            <w:r w:rsidRPr="00021142">
              <w:rPr>
                <w:rFonts w:cstheme="minorHAnsi"/>
                <w:sz w:val="24"/>
                <w:szCs w:val="24"/>
              </w:rPr>
              <w:t xml:space="preserve"> with attempt to link them correctly to the database.</w:t>
            </w:r>
          </w:p>
          <w:p w14:paraId="044F4839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tcBorders>
              <w:bottom w:val="nil"/>
            </w:tcBorders>
          </w:tcPr>
          <w:p w14:paraId="3AD17179" w14:textId="6831F99A" w:rsidR="00387ECD" w:rsidRPr="00021142" w:rsidRDefault="00387ECD" w:rsidP="000D2A70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Able to create most of the </w:t>
            </w:r>
            <w:r w:rsidR="000D3FC8">
              <w:rPr>
                <w:rFonts w:cstheme="minorHAnsi"/>
                <w:sz w:val="24"/>
                <w:szCs w:val="24"/>
              </w:rPr>
              <w:t>Node JS</w:t>
            </w:r>
            <w:r w:rsidRPr="00021142">
              <w:rPr>
                <w:rFonts w:cstheme="minorHAnsi"/>
                <w:sz w:val="24"/>
                <w:szCs w:val="24"/>
              </w:rPr>
              <w:t xml:space="preserve"> </w:t>
            </w:r>
            <w:r w:rsidR="000D3FC8">
              <w:rPr>
                <w:rFonts w:cstheme="minorHAnsi"/>
                <w:sz w:val="24"/>
                <w:szCs w:val="24"/>
              </w:rPr>
              <w:t>code</w:t>
            </w:r>
            <w:r w:rsidRPr="00021142">
              <w:rPr>
                <w:rFonts w:cstheme="minorHAnsi"/>
                <w:sz w:val="24"/>
                <w:szCs w:val="24"/>
              </w:rPr>
              <w:t xml:space="preserve"> and link it to the database tables with right syntaxes and all relevant constraints.</w:t>
            </w:r>
          </w:p>
        </w:tc>
        <w:tc>
          <w:tcPr>
            <w:tcW w:w="1787" w:type="dxa"/>
            <w:tcBorders>
              <w:bottom w:val="nil"/>
            </w:tcBorders>
          </w:tcPr>
          <w:p w14:paraId="4CB41BC9" w14:textId="48C27C93" w:rsidR="00387ECD" w:rsidRPr="00021142" w:rsidRDefault="00387ECD" w:rsidP="000D2A70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Able to create all the </w:t>
            </w:r>
            <w:r w:rsidR="000D3FC8">
              <w:rPr>
                <w:rFonts w:cstheme="minorHAnsi"/>
                <w:sz w:val="24"/>
                <w:szCs w:val="24"/>
              </w:rPr>
              <w:t>Node JS</w:t>
            </w:r>
            <w:r w:rsidRPr="00021142">
              <w:rPr>
                <w:rFonts w:cstheme="minorHAnsi"/>
                <w:sz w:val="24"/>
                <w:szCs w:val="24"/>
              </w:rPr>
              <w:t xml:space="preserve"> commands and link it to the database tables with right syntaxes and all relevant constraints.</w:t>
            </w:r>
          </w:p>
        </w:tc>
      </w:tr>
      <w:tr w:rsidR="003E3915" w:rsidRPr="00021142" w14:paraId="2E383DD7" w14:textId="77777777" w:rsidTr="00574E8F">
        <w:trPr>
          <w:trHeight w:val="135"/>
        </w:trPr>
        <w:tc>
          <w:tcPr>
            <w:tcW w:w="1885" w:type="dxa"/>
          </w:tcPr>
          <w:p w14:paraId="4DCEABF1" w14:textId="77777777" w:rsidR="003E3915" w:rsidRPr="00021142" w:rsidRDefault="003E3915" w:rsidP="00574E8F">
            <w:pPr>
              <w:jc w:val="right"/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Level</w:t>
            </w:r>
          </w:p>
        </w:tc>
        <w:tc>
          <w:tcPr>
            <w:tcW w:w="1977" w:type="dxa"/>
            <w:vMerge w:val="restart"/>
          </w:tcPr>
          <w:p w14:paraId="0CA71F29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Novice </w:t>
            </w:r>
          </w:p>
          <w:p w14:paraId="02631CDF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(Below Expectation)</w:t>
            </w:r>
          </w:p>
          <w:p w14:paraId="2F575A99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33" w:type="dxa"/>
            <w:vMerge w:val="restart"/>
          </w:tcPr>
          <w:p w14:paraId="453B7347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Developing</w:t>
            </w:r>
          </w:p>
          <w:p w14:paraId="14C25784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(Developing Expectation)</w:t>
            </w:r>
          </w:p>
          <w:p w14:paraId="7EA42BEE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33" w:type="dxa"/>
            <w:vMerge w:val="restart"/>
          </w:tcPr>
          <w:p w14:paraId="7B364683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Acceptable </w:t>
            </w:r>
          </w:p>
          <w:p w14:paraId="6C3C15EF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(Acceptable Expectation)</w:t>
            </w:r>
          </w:p>
          <w:p w14:paraId="582265E3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7" w:type="dxa"/>
            <w:vMerge w:val="restart"/>
          </w:tcPr>
          <w:p w14:paraId="3AAB9D3E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Exemplary</w:t>
            </w:r>
          </w:p>
          <w:p w14:paraId="64BC1CF4" w14:textId="77777777" w:rsidR="003E3915" w:rsidRPr="00021142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bCs/>
                <w:sz w:val="24"/>
                <w:szCs w:val="24"/>
              </w:rPr>
              <w:t>(Accomplished Expectation)</w:t>
            </w:r>
          </w:p>
          <w:p w14:paraId="1FAF96C8" w14:textId="77777777" w:rsidR="003E3915" w:rsidRPr="00DF2E6A" w:rsidRDefault="003E3915" w:rsidP="00574E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2E6A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3E3915" w:rsidRPr="00021142" w14:paraId="2DCC9815" w14:textId="77777777" w:rsidTr="00574E8F">
        <w:trPr>
          <w:trHeight w:val="135"/>
        </w:trPr>
        <w:tc>
          <w:tcPr>
            <w:tcW w:w="1885" w:type="dxa"/>
          </w:tcPr>
          <w:p w14:paraId="3EA92A03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Criteria (Levels)</w:t>
            </w:r>
          </w:p>
        </w:tc>
        <w:tc>
          <w:tcPr>
            <w:tcW w:w="1977" w:type="dxa"/>
            <w:vMerge/>
          </w:tcPr>
          <w:p w14:paraId="7ABD84CF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539D0397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3" w:type="dxa"/>
            <w:vMerge/>
          </w:tcPr>
          <w:p w14:paraId="499FA493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0C798AC0" w14:textId="77777777" w:rsidR="003E3915" w:rsidRPr="00021142" w:rsidRDefault="003E3915" w:rsidP="00574E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7ECD" w:rsidRPr="00021142" w14:paraId="2DC07155" w14:textId="77777777" w:rsidTr="00574E8F">
        <w:tc>
          <w:tcPr>
            <w:tcW w:w="1885" w:type="dxa"/>
            <w:tcBorders>
              <w:bottom w:val="nil"/>
            </w:tcBorders>
          </w:tcPr>
          <w:p w14:paraId="33987613" w14:textId="77777777" w:rsidR="00387ECD" w:rsidRPr="00021142" w:rsidRDefault="00387ECD" w:rsidP="00574E8F">
            <w:pPr>
              <w:rPr>
                <w:rFonts w:cstheme="minorHAnsi"/>
                <w:bCs/>
                <w:sz w:val="24"/>
                <w:szCs w:val="24"/>
              </w:rPr>
            </w:pPr>
            <w:r w:rsidRPr="00021142">
              <w:rPr>
                <w:rFonts w:cstheme="minorHAnsi"/>
                <w:b/>
                <w:sz w:val="24"/>
                <w:szCs w:val="24"/>
              </w:rPr>
              <w:t>Phase 5:</w:t>
            </w:r>
            <w:r w:rsidRPr="00021142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  <w:tcBorders>
              <w:bottom w:val="nil"/>
            </w:tcBorders>
          </w:tcPr>
          <w:p w14:paraId="7AF682CD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Website is incoherent and does not work properly</w:t>
            </w:r>
          </w:p>
        </w:tc>
        <w:tc>
          <w:tcPr>
            <w:tcW w:w="1633" w:type="dxa"/>
            <w:tcBorders>
              <w:bottom w:val="nil"/>
            </w:tcBorders>
          </w:tcPr>
          <w:p w14:paraId="5E04F2C0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Website does not meet initial specification and have </w:t>
            </w:r>
            <w:r w:rsidRPr="00021142">
              <w:rPr>
                <w:rFonts w:cstheme="minorHAnsi"/>
                <w:sz w:val="24"/>
                <w:szCs w:val="24"/>
              </w:rPr>
              <w:lastRenderedPageBreak/>
              <w:t xml:space="preserve">limited functionality </w:t>
            </w:r>
          </w:p>
        </w:tc>
        <w:tc>
          <w:tcPr>
            <w:tcW w:w="1633" w:type="dxa"/>
            <w:tcBorders>
              <w:bottom w:val="nil"/>
            </w:tcBorders>
          </w:tcPr>
          <w:p w14:paraId="7EE18863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lastRenderedPageBreak/>
              <w:t xml:space="preserve">Website meets some specifications with </w:t>
            </w:r>
            <w:r w:rsidRPr="00021142">
              <w:rPr>
                <w:rFonts w:cstheme="minorHAnsi"/>
                <w:sz w:val="24"/>
                <w:szCs w:val="24"/>
              </w:rPr>
              <w:lastRenderedPageBreak/>
              <w:t xml:space="preserve">incomplete functionality </w:t>
            </w:r>
          </w:p>
        </w:tc>
        <w:tc>
          <w:tcPr>
            <w:tcW w:w="1787" w:type="dxa"/>
            <w:tcBorders>
              <w:bottom w:val="nil"/>
            </w:tcBorders>
          </w:tcPr>
          <w:p w14:paraId="2D3A3999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lastRenderedPageBreak/>
              <w:t xml:space="preserve">Website meets all specifications and have full functionality </w:t>
            </w:r>
          </w:p>
        </w:tc>
      </w:tr>
      <w:tr w:rsidR="00387ECD" w:rsidRPr="00021142" w14:paraId="35BA0A33" w14:textId="77777777" w:rsidTr="00574E8F">
        <w:tc>
          <w:tcPr>
            <w:tcW w:w="1885" w:type="dxa"/>
            <w:tcBorders>
              <w:bottom w:val="nil"/>
            </w:tcBorders>
          </w:tcPr>
          <w:p w14:paraId="4AC8A00C" w14:textId="49F661C5" w:rsidR="00387ECD" w:rsidRPr="00021142" w:rsidRDefault="00817101" w:rsidP="00574E8F">
            <w:pPr>
              <w:rPr>
                <w:rFonts w:cstheme="minorHAnsi"/>
                <w:b/>
                <w:sz w:val="24"/>
                <w:szCs w:val="24"/>
              </w:rPr>
            </w:pPr>
            <w:r w:rsidRPr="00021142">
              <w:rPr>
                <w:rFonts w:cstheme="minorHAnsi"/>
                <w:b/>
                <w:sz w:val="24"/>
                <w:szCs w:val="24"/>
              </w:rPr>
              <w:t>Teamwork</w:t>
            </w:r>
            <w:r w:rsidR="00387ECD" w:rsidRPr="00021142">
              <w:rPr>
                <w:rFonts w:cstheme="minorHAnsi"/>
                <w:b/>
                <w:sz w:val="24"/>
                <w:szCs w:val="24"/>
              </w:rPr>
              <w:t xml:space="preserve"> in all phases:</w:t>
            </w:r>
          </w:p>
          <w:p w14:paraId="0DB0C1D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Work in teams for utilizing effective group techniques to design, implement and demonstrate a database project using any DBMS tool.</w:t>
            </w:r>
          </w:p>
          <w:p w14:paraId="5109ABB3" w14:textId="77777777" w:rsidR="00387ECD" w:rsidRPr="00021142" w:rsidRDefault="00387ECD" w:rsidP="00574E8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7" w:type="dxa"/>
            <w:tcBorders>
              <w:bottom w:val="nil"/>
            </w:tcBorders>
          </w:tcPr>
          <w:p w14:paraId="3637C6D6" w14:textId="19F15268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Does not perform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 xml:space="preserve">Assigned </w:t>
            </w:r>
            <w:r w:rsidR="00817101" w:rsidRPr="00021142">
              <w:rPr>
                <w:rFonts w:cstheme="minorHAnsi"/>
                <w:sz w:val="24"/>
                <w:szCs w:val="24"/>
              </w:rPr>
              <w:t>tasks.</w:t>
            </w:r>
          </w:p>
          <w:p w14:paraId="498E95D1" w14:textId="1D5F8D5F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Often misses meetings and, when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present, does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not have anything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constructive to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say; relies on others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to do the work;</w:t>
            </w:r>
          </w:p>
        </w:tc>
        <w:tc>
          <w:tcPr>
            <w:tcW w:w="1633" w:type="dxa"/>
            <w:tcBorders>
              <w:bottom w:val="nil"/>
            </w:tcBorders>
          </w:tcPr>
          <w:p w14:paraId="0F675F2E" w14:textId="789C4312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Performs assigned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Tasks but needs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 xml:space="preserve">Many </w:t>
            </w:r>
            <w:r w:rsidR="00817101" w:rsidRPr="00021142">
              <w:rPr>
                <w:rFonts w:cstheme="minorHAnsi"/>
                <w:sz w:val="24"/>
                <w:szCs w:val="24"/>
              </w:rPr>
              <w:t>reminders.</w:t>
            </w:r>
          </w:p>
          <w:p w14:paraId="2A4C8DC0" w14:textId="1DC60ED7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Attends meetings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Regularly but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Generally does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Not say anything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constructive; sometimes expects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 xml:space="preserve">others to do </w:t>
            </w:r>
            <w:r w:rsidR="00817101">
              <w:rPr>
                <w:rFonts w:cstheme="minorHAnsi"/>
                <w:sz w:val="24"/>
                <w:szCs w:val="24"/>
              </w:rPr>
              <w:t>his/</w:t>
            </w:r>
            <w:r w:rsidRPr="00021142">
              <w:rPr>
                <w:rFonts w:cstheme="minorHAnsi"/>
                <w:sz w:val="24"/>
                <w:szCs w:val="24"/>
              </w:rPr>
              <w:t>her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work</w:t>
            </w:r>
          </w:p>
        </w:tc>
        <w:tc>
          <w:tcPr>
            <w:tcW w:w="1633" w:type="dxa"/>
            <w:tcBorders>
              <w:bottom w:val="nil"/>
            </w:tcBorders>
          </w:tcPr>
          <w:p w14:paraId="55E6CD33" w14:textId="0B64268C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Performs all assigned </w:t>
            </w:r>
            <w:r w:rsidR="00817101" w:rsidRPr="00021142">
              <w:rPr>
                <w:rFonts w:cstheme="minorHAnsi"/>
                <w:sz w:val="24"/>
                <w:szCs w:val="24"/>
              </w:rPr>
              <w:t>tasks.</w:t>
            </w:r>
          </w:p>
          <w:p w14:paraId="000ACFBC" w14:textId="598454E6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Attends meetings</w:t>
            </w:r>
            <w:r w:rsidR="00817101">
              <w:rPr>
                <w:rFonts w:cstheme="minorHAnsi"/>
                <w:sz w:val="24"/>
                <w:szCs w:val="24"/>
              </w:rPr>
              <w:t xml:space="preserve"> r</w:t>
            </w:r>
            <w:r w:rsidRPr="00021142">
              <w:rPr>
                <w:rFonts w:cstheme="minorHAnsi"/>
                <w:sz w:val="24"/>
                <w:szCs w:val="24"/>
              </w:rPr>
              <w:t>egularly and usually participates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 xml:space="preserve">effectively; </w:t>
            </w:r>
            <w:r w:rsidR="00817101">
              <w:rPr>
                <w:rFonts w:cstheme="minorHAnsi"/>
                <w:sz w:val="24"/>
                <w:szCs w:val="24"/>
              </w:rPr>
              <w:t>G</w:t>
            </w:r>
            <w:r w:rsidRPr="00021142">
              <w:rPr>
                <w:rFonts w:cstheme="minorHAnsi"/>
                <w:sz w:val="24"/>
                <w:szCs w:val="24"/>
              </w:rPr>
              <w:t>enerally reliable</w:t>
            </w:r>
          </w:p>
        </w:tc>
        <w:tc>
          <w:tcPr>
            <w:tcW w:w="1787" w:type="dxa"/>
            <w:tcBorders>
              <w:bottom w:val="nil"/>
            </w:tcBorders>
          </w:tcPr>
          <w:p w14:paraId="3F611A17" w14:textId="76E7D9BE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Performs all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 xml:space="preserve">Tasks very effectively; </w:t>
            </w:r>
            <w:r w:rsidR="00817101">
              <w:rPr>
                <w:rFonts w:cstheme="minorHAnsi"/>
                <w:sz w:val="24"/>
                <w:szCs w:val="24"/>
              </w:rPr>
              <w:t>A</w:t>
            </w:r>
            <w:r w:rsidRPr="00021142">
              <w:rPr>
                <w:rFonts w:cstheme="minorHAnsi"/>
                <w:sz w:val="24"/>
                <w:szCs w:val="24"/>
              </w:rPr>
              <w:t>ttends</w:t>
            </w:r>
            <w:r w:rsidR="00817101">
              <w:rPr>
                <w:rFonts w:cstheme="minorHAnsi"/>
                <w:sz w:val="24"/>
                <w:szCs w:val="24"/>
              </w:rPr>
              <w:t xml:space="preserve"> a</w:t>
            </w:r>
            <w:r w:rsidRPr="00021142">
              <w:rPr>
                <w:rFonts w:cstheme="minorHAnsi"/>
                <w:sz w:val="24"/>
                <w:szCs w:val="24"/>
              </w:rPr>
              <w:t>ll meetings</w:t>
            </w:r>
            <w:r w:rsidR="00817101">
              <w:rPr>
                <w:rFonts w:cstheme="minorHAnsi"/>
                <w:sz w:val="24"/>
                <w:szCs w:val="24"/>
              </w:rPr>
              <w:t xml:space="preserve"> a</w:t>
            </w:r>
            <w:r w:rsidRPr="00021142">
              <w:rPr>
                <w:rFonts w:cstheme="minorHAnsi"/>
                <w:sz w:val="24"/>
                <w:szCs w:val="24"/>
              </w:rPr>
              <w:t>nd participates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817101" w:rsidRPr="00021142">
              <w:rPr>
                <w:rFonts w:cstheme="minorHAnsi"/>
                <w:sz w:val="24"/>
                <w:szCs w:val="24"/>
              </w:rPr>
              <w:t>enthusiastically.</w:t>
            </w:r>
          </w:p>
          <w:p w14:paraId="0B32C4F1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Very reliable.</w:t>
            </w:r>
          </w:p>
        </w:tc>
      </w:tr>
      <w:tr w:rsidR="00387ECD" w:rsidRPr="00021142" w14:paraId="2B0A6E20" w14:textId="77777777" w:rsidTr="00574E8F">
        <w:tc>
          <w:tcPr>
            <w:tcW w:w="1885" w:type="dxa"/>
            <w:tcBorders>
              <w:top w:val="nil"/>
            </w:tcBorders>
          </w:tcPr>
          <w:p w14:paraId="3D26064B" w14:textId="77777777" w:rsidR="00387ECD" w:rsidRPr="00021142" w:rsidRDefault="00387ECD" w:rsidP="00574E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</w:tcBorders>
          </w:tcPr>
          <w:p w14:paraId="6B98A8E6" w14:textId="5B727B30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 xml:space="preserve">Often argues </w:t>
            </w:r>
            <w:r w:rsidR="00B82589" w:rsidRPr="00021142">
              <w:rPr>
                <w:rFonts w:cstheme="minorHAnsi"/>
                <w:sz w:val="24"/>
                <w:szCs w:val="24"/>
              </w:rPr>
              <w:t>with</w:t>
            </w:r>
            <w:r w:rsidRPr="00021142">
              <w:rPr>
                <w:rFonts w:cstheme="minorHAnsi"/>
                <w:sz w:val="24"/>
                <w:szCs w:val="24"/>
              </w:rPr>
              <w:t xml:space="preserve"> </w:t>
            </w:r>
            <w:r w:rsidR="00817101" w:rsidRPr="00021142">
              <w:rPr>
                <w:rFonts w:cstheme="minorHAnsi"/>
                <w:sz w:val="24"/>
                <w:szCs w:val="24"/>
              </w:rPr>
              <w:t>teammates</w:t>
            </w:r>
            <w:r w:rsidRPr="00021142">
              <w:rPr>
                <w:rFonts w:cstheme="minorHAnsi"/>
                <w:sz w:val="24"/>
                <w:szCs w:val="24"/>
              </w:rPr>
              <w:t>; doesn't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Let anyone else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talk</w:t>
            </w:r>
            <w:r w:rsidR="00B82589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and does not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listen to others' points of view</w:t>
            </w:r>
          </w:p>
        </w:tc>
        <w:tc>
          <w:tcPr>
            <w:tcW w:w="1633" w:type="dxa"/>
            <w:tcBorders>
              <w:top w:val="nil"/>
            </w:tcBorders>
          </w:tcPr>
          <w:p w14:paraId="4966BAB2" w14:textId="049B85F9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Usually does much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of the talking; does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Not pay much Attention when others talk, and often assumes their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B82589" w:rsidRPr="00021142">
              <w:rPr>
                <w:rFonts w:cstheme="minorHAnsi"/>
                <w:sz w:val="24"/>
                <w:szCs w:val="24"/>
              </w:rPr>
              <w:t>ideas</w:t>
            </w:r>
            <w:r w:rsidRPr="00021142">
              <w:rPr>
                <w:rFonts w:cstheme="minorHAnsi"/>
                <w:sz w:val="24"/>
                <w:szCs w:val="24"/>
              </w:rPr>
              <w:t xml:space="preserve"> will not </w:t>
            </w:r>
            <w:r w:rsidR="00B82589" w:rsidRPr="00021142">
              <w:rPr>
                <w:rFonts w:cstheme="minorHAnsi"/>
                <w:sz w:val="24"/>
                <w:szCs w:val="24"/>
              </w:rPr>
              <w:t>work.</w:t>
            </w:r>
          </w:p>
          <w:p w14:paraId="5DAD8BC5" w14:textId="1DE0E27C" w:rsidR="00387ECD" w:rsidRPr="00021142" w:rsidRDefault="00817101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W</w:t>
            </w:r>
            <w:r w:rsidR="00387ECD" w:rsidRPr="00021142">
              <w:rPr>
                <w:rFonts w:cstheme="minorHAnsi"/>
                <w:sz w:val="24"/>
                <w:szCs w:val="24"/>
              </w:rPr>
              <w:t>orks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reasonably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well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with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them</w:t>
            </w:r>
          </w:p>
        </w:tc>
        <w:tc>
          <w:tcPr>
            <w:tcW w:w="1633" w:type="dxa"/>
            <w:tcBorders>
              <w:top w:val="nil"/>
            </w:tcBorders>
          </w:tcPr>
          <w:p w14:paraId="50E4DC8F" w14:textId="6D85E349" w:rsidR="00387ECD" w:rsidRPr="00021142" w:rsidRDefault="00B82589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Generally,</w:t>
            </w:r>
            <w:r w:rsidR="00387ECD" w:rsidRPr="00021142">
              <w:rPr>
                <w:rFonts w:cstheme="minorHAnsi"/>
                <w:sz w:val="24"/>
                <w:szCs w:val="24"/>
              </w:rPr>
              <w:t xml:space="preserve"> listens</w:t>
            </w:r>
            <w:r w:rsidR="00817101">
              <w:rPr>
                <w:rFonts w:cstheme="minorHAnsi"/>
                <w:sz w:val="24"/>
                <w:szCs w:val="24"/>
              </w:rPr>
              <w:t xml:space="preserve"> t</w:t>
            </w:r>
            <w:r w:rsidR="00387ECD" w:rsidRPr="00021142">
              <w:rPr>
                <w:rFonts w:cstheme="minorHAnsi"/>
                <w:sz w:val="24"/>
                <w:szCs w:val="24"/>
              </w:rPr>
              <w:t>o others' points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of</w:t>
            </w:r>
            <w:r w:rsidR="00387ECD" w:rsidRPr="00021142">
              <w:rPr>
                <w:rFonts w:cstheme="minorHAnsi"/>
                <w:sz w:val="24"/>
                <w:szCs w:val="24"/>
              </w:rPr>
              <w:t xml:space="preserve"> view; always uses appropriate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E96E15" w:rsidRPr="00021142">
              <w:rPr>
                <w:rFonts w:cstheme="minorHAnsi"/>
                <w:sz w:val="24"/>
                <w:szCs w:val="24"/>
              </w:rPr>
              <w:t>and</w:t>
            </w:r>
            <w:r w:rsidR="00387ECD" w:rsidRPr="00021142">
              <w:rPr>
                <w:rFonts w:cstheme="minorHAnsi"/>
                <w:sz w:val="24"/>
                <w:szCs w:val="24"/>
              </w:rPr>
              <w:t xml:space="preserve"> respectful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language; tries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to make a definite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effort to understand others'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="00387ECD" w:rsidRPr="00021142">
              <w:rPr>
                <w:rFonts w:cstheme="minorHAnsi"/>
                <w:sz w:val="24"/>
                <w:szCs w:val="24"/>
              </w:rPr>
              <w:t>ideas;</w:t>
            </w:r>
          </w:p>
        </w:tc>
        <w:tc>
          <w:tcPr>
            <w:tcW w:w="1787" w:type="dxa"/>
            <w:tcBorders>
              <w:top w:val="nil"/>
            </w:tcBorders>
          </w:tcPr>
          <w:p w14:paraId="7D03ED82" w14:textId="0AA4D83C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Always listens to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Others and their ideas; helps them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 xml:space="preserve">Develop their </w:t>
            </w:r>
            <w:r w:rsidR="00B82589" w:rsidRPr="00021142">
              <w:rPr>
                <w:rFonts w:cstheme="minorHAnsi"/>
                <w:sz w:val="24"/>
                <w:szCs w:val="24"/>
              </w:rPr>
              <w:t>ideas.</w:t>
            </w:r>
          </w:p>
          <w:p w14:paraId="5904DFCC" w14:textId="31C598D8" w:rsidR="00387ECD" w:rsidRPr="00021142" w:rsidRDefault="00387ECD" w:rsidP="00817101">
            <w:pPr>
              <w:rPr>
                <w:rFonts w:cstheme="minorHAnsi"/>
                <w:sz w:val="24"/>
                <w:szCs w:val="24"/>
              </w:rPr>
            </w:pPr>
            <w:r w:rsidRPr="00021142">
              <w:rPr>
                <w:rFonts w:cstheme="minorHAnsi"/>
                <w:sz w:val="24"/>
                <w:szCs w:val="24"/>
              </w:rPr>
              <w:t>While giving them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Full credit; always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Helps the team reach</w:t>
            </w:r>
            <w:r w:rsidR="00817101">
              <w:rPr>
                <w:rFonts w:cstheme="minorHAnsi"/>
                <w:sz w:val="24"/>
                <w:szCs w:val="24"/>
              </w:rPr>
              <w:t xml:space="preserve"> </w:t>
            </w:r>
            <w:r w:rsidRPr="00021142">
              <w:rPr>
                <w:rFonts w:cstheme="minorHAnsi"/>
                <w:sz w:val="24"/>
                <w:szCs w:val="24"/>
              </w:rPr>
              <w:t>A fair decision</w:t>
            </w:r>
          </w:p>
        </w:tc>
      </w:tr>
    </w:tbl>
    <w:p w14:paraId="4FB426B0" w14:textId="77777777" w:rsidR="00B95EE4" w:rsidRPr="00021142" w:rsidRDefault="00B95EE4">
      <w:pPr>
        <w:rPr>
          <w:rFonts w:cstheme="minorHAnsi"/>
          <w:sz w:val="24"/>
          <w:szCs w:val="24"/>
        </w:rPr>
      </w:pPr>
    </w:p>
    <w:sectPr w:rsidR="00B95EE4" w:rsidRPr="00021142" w:rsidSect="00E55D1F">
      <w:headerReference w:type="default" r:id="rId7"/>
      <w:footerReference w:type="even" r:id="rId8"/>
      <w:footerReference w:type="default" r:id="rId9"/>
      <w:pgSz w:w="12240" w:h="15840"/>
      <w:pgMar w:top="15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5971" w14:textId="77777777" w:rsidR="00E55D1F" w:rsidRDefault="00E55D1F" w:rsidP="00420328">
      <w:r>
        <w:separator/>
      </w:r>
    </w:p>
  </w:endnote>
  <w:endnote w:type="continuationSeparator" w:id="0">
    <w:p w14:paraId="5FEEFA86" w14:textId="77777777" w:rsidR="00E55D1F" w:rsidRDefault="00E55D1F" w:rsidP="0042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2114666"/>
      <w:docPartObj>
        <w:docPartGallery w:val="Page Numbers (Bottom of Page)"/>
        <w:docPartUnique/>
      </w:docPartObj>
    </w:sdtPr>
    <w:sdtContent>
      <w:p w14:paraId="06E0F884" w14:textId="77777777" w:rsidR="009F37DE" w:rsidRDefault="009F37DE" w:rsidP="001477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A8FC1" w14:textId="77777777" w:rsidR="009F37DE" w:rsidRDefault="009F37DE" w:rsidP="009F37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3FAD" w14:textId="77777777" w:rsidR="009F37DE" w:rsidRDefault="009F37DE" w:rsidP="001477FC">
    <w:pPr>
      <w:pStyle w:val="Footer"/>
      <w:framePr w:wrap="none" w:vAnchor="text" w:hAnchor="margin" w:xAlign="right" w:y="1"/>
      <w:rPr>
        <w:rStyle w:val="PageNumber"/>
      </w:rPr>
    </w:pPr>
    <w:r w:rsidRPr="009F37DE">
      <w:rPr>
        <w:rStyle w:val="PageNumber"/>
        <w:rFonts w:ascii="Times New Roman" w:hAnsi="Times New Roman" w:cs="Times New Roman"/>
      </w:rPr>
      <w:t xml:space="preserve">Page </w:t>
    </w:r>
    <w:r w:rsidRPr="009F37DE">
      <w:rPr>
        <w:rStyle w:val="PageNumber"/>
        <w:rFonts w:ascii="Times New Roman" w:hAnsi="Times New Roman" w:cs="Times New Roman"/>
      </w:rPr>
      <w:fldChar w:fldCharType="begin"/>
    </w:r>
    <w:r w:rsidRPr="009F37DE">
      <w:rPr>
        <w:rStyle w:val="PageNumber"/>
        <w:rFonts w:ascii="Times New Roman" w:hAnsi="Times New Roman" w:cs="Times New Roman"/>
      </w:rPr>
      <w:instrText xml:space="preserve"> PAGE </w:instrText>
    </w:r>
    <w:r w:rsidRPr="009F37DE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9F37DE">
      <w:rPr>
        <w:rStyle w:val="PageNumber"/>
        <w:rFonts w:ascii="Times New Roman" w:hAnsi="Times New Roman" w:cs="Times New Roman"/>
      </w:rPr>
      <w:fldChar w:fldCharType="end"/>
    </w:r>
    <w:r w:rsidRPr="009F37DE">
      <w:rPr>
        <w:rStyle w:val="PageNumber"/>
        <w:rFonts w:ascii="Times New Roman" w:hAnsi="Times New Roman" w:cs="Times New Roman"/>
      </w:rPr>
      <w:t xml:space="preserve"> of </w:t>
    </w:r>
    <w:r w:rsidRPr="009F37DE">
      <w:rPr>
        <w:rStyle w:val="PageNumber"/>
        <w:rFonts w:ascii="Times New Roman" w:hAnsi="Times New Roman" w:cs="Times New Roman"/>
      </w:rPr>
      <w:fldChar w:fldCharType="begin"/>
    </w:r>
    <w:r w:rsidRPr="009F37DE">
      <w:rPr>
        <w:rStyle w:val="PageNumber"/>
        <w:rFonts w:ascii="Times New Roman" w:hAnsi="Times New Roman" w:cs="Times New Roman"/>
      </w:rPr>
      <w:instrText xml:space="preserve"> NUMPAGES </w:instrText>
    </w:r>
    <w:r w:rsidRPr="009F37DE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9F37DE">
      <w:rPr>
        <w:rStyle w:val="PageNumber"/>
        <w:rFonts w:ascii="Times New Roman" w:hAnsi="Times New Roman" w:cs="Times New Roman"/>
      </w:rPr>
      <w:fldChar w:fldCharType="end"/>
    </w:r>
  </w:p>
  <w:p w14:paraId="21C192B0" w14:textId="77777777" w:rsidR="009F37DE" w:rsidRDefault="009F37DE" w:rsidP="009F37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3730" w14:textId="77777777" w:rsidR="00E55D1F" w:rsidRDefault="00E55D1F" w:rsidP="00420328">
      <w:r>
        <w:separator/>
      </w:r>
    </w:p>
  </w:footnote>
  <w:footnote w:type="continuationSeparator" w:id="0">
    <w:p w14:paraId="245773C3" w14:textId="77777777" w:rsidR="00E55D1F" w:rsidRDefault="00E55D1F" w:rsidP="00420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3262" w14:textId="77777777" w:rsidR="00420328" w:rsidRPr="00420328" w:rsidRDefault="00420328" w:rsidP="00021142">
    <w:pPr>
      <w:pStyle w:val="Header"/>
      <w:spacing w:after="0" w:line="240" w:lineRule="auto"/>
      <w:rPr>
        <w:sz w:val="18"/>
        <w:szCs w:val="18"/>
      </w:rPr>
    </w:pPr>
    <w:r w:rsidRPr="00420328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6640973" wp14:editId="26CB682E">
          <wp:simplePos x="0" y="0"/>
          <wp:positionH relativeFrom="margin">
            <wp:posOffset>4163060</wp:posOffset>
          </wp:positionH>
          <wp:positionV relativeFrom="margin">
            <wp:posOffset>-576580</wp:posOffset>
          </wp:positionV>
          <wp:extent cx="1719580" cy="539750"/>
          <wp:effectExtent l="0" t="0" r="0" b="6350"/>
          <wp:wrapSquare wrapText="bothSides"/>
          <wp:docPr id="9506854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685414" name="Picture 9506854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95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328">
      <w:rPr>
        <w:sz w:val="18"/>
        <w:szCs w:val="18"/>
      </w:rPr>
      <w:t>IS311 Web Development</w:t>
    </w:r>
  </w:p>
  <w:p w14:paraId="30058583" w14:textId="77777777" w:rsidR="00420328" w:rsidRPr="00420328" w:rsidRDefault="00420328" w:rsidP="00021142">
    <w:pPr>
      <w:pStyle w:val="Header"/>
      <w:spacing w:after="0" w:line="240" w:lineRule="auto"/>
      <w:rPr>
        <w:sz w:val="18"/>
        <w:szCs w:val="18"/>
      </w:rPr>
    </w:pPr>
    <w:r w:rsidRPr="00420328">
      <w:rPr>
        <w:sz w:val="18"/>
        <w:szCs w:val="18"/>
      </w:rPr>
      <w:t>Department of Information Systems</w:t>
    </w:r>
  </w:p>
  <w:p w14:paraId="5EDFB6FF" w14:textId="77777777" w:rsidR="00420328" w:rsidRPr="00420328" w:rsidRDefault="00420328" w:rsidP="00021142">
    <w:pPr>
      <w:pStyle w:val="Header"/>
      <w:spacing w:after="0" w:line="240" w:lineRule="auto"/>
      <w:rPr>
        <w:sz w:val="18"/>
        <w:szCs w:val="18"/>
      </w:rPr>
    </w:pPr>
    <w:r>
      <w:rPr>
        <w:sz w:val="18"/>
        <w:szCs w:val="18"/>
      </w:rPr>
      <w:t>College of Computer and Information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B04"/>
    <w:multiLevelType w:val="hybridMultilevel"/>
    <w:tmpl w:val="54CECAE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D77DE3"/>
    <w:multiLevelType w:val="hybridMultilevel"/>
    <w:tmpl w:val="731A16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581415">
    <w:abstractNumId w:val="1"/>
  </w:num>
  <w:num w:numId="2" w16cid:durableId="164307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42"/>
    <w:rsid w:val="000026FC"/>
    <w:rsid w:val="000043BB"/>
    <w:rsid w:val="00021142"/>
    <w:rsid w:val="000D2A70"/>
    <w:rsid w:val="000D3FC8"/>
    <w:rsid w:val="00387ECD"/>
    <w:rsid w:val="003C541E"/>
    <w:rsid w:val="003D0FE7"/>
    <w:rsid w:val="003E3915"/>
    <w:rsid w:val="00420328"/>
    <w:rsid w:val="005F6BAB"/>
    <w:rsid w:val="00670AED"/>
    <w:rsid w:val="006F7C07"/>
    <w:rsid w:val="00817101"/>
    <w:rsid w:val="009334F8"/>
    <w:rsid w:val="009F37DE"/>
    <w:rsid w:val="00A70207"/>
    <w:rsid w:val="00B82589"/>
    <w:rsid w:val="00B95EE4"/>
    <w:rsid w:val="00C64B3E"/>
    <w:rsid w:val="00DA3FFE"/>
    <w:rsid w:val="00DF2E6A"/>
    <w:rsid w:val="00E55D1F"/>
    <w:rsid w:val="00E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03724"/>
  <w15:chartTrackingRefBased/>
  <w15:docId w15:val="{827BA906-3092-1F40-984B-06731D3D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42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328"/>
  </w:style>
  <w:style w:type="paragraph" w:styleId="Footer">
    <w:name w:val="footer"/>
    <w:basedOn w:val="Normal"/>
    <w:link w:val="FooterChar"/>
    <w:uiPriority w:val="99"/>
    <w:unhideWhenUsed/>
    <w:rsid w:val="00420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328"/>
  </w:style>
  <w:style w:type="character" w:styleId="PageNumber">
    <w:name w:val="page number"/>
    <w:basedOn w:val="DefaultParagraphFont"/>
    <w:uiPriority w:val="99"/>
    <w:semiHidden/>
    <w:unhideWhenUsed/>
    <w:rsid w:val="009F37DE"/>
  </w:style>
  <w:style w:type="table" w:styleId="TableGrid">
    <w:name w:val="Table Grid"/>
    <w:basedOn w:val="TableNormal"/>
    <w:uiPriority w:val="39"/>
    <w:rsid w:val="0002114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11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1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.g.abbasmalik/Teaching/PSU/Courses/IS311-Web%20Development/IS311%20Web%20Dev%20Course/Lectures/Word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Doc Template.dotx</Template>
  <TotalTime>32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G. Abbas Malik</dc:creator>
  <cp:keywords/>
  <dc:description/>
  <cp:lastModifiedBy>Dr. Abbas Malik</cp:lastModifiedBy>
  <cp:revision>18</cp:revision>
  <dcterms:created xsi:type="dcterms:W3CDTF">2024-01-30T11:59:00Z</dcterms:created>
  <dcterms:modified xsi:type="dcterms:W3CDTF">2024-01-31T04:21:00Z</dcterms:modified>
</cp:coreProperties>
</file>